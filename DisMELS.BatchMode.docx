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50A" w:rsidRDefault="002202B4">
      <w:r>
        <w:t>Running DisMELS in Batch Mode</w:t>
      </w:r>
    </w:p>
    <w:p w:rsidR="002202B4" w:rsidRDefault="002202B4">
      <w:r>
        <w:t>The idea of running DisMELS in batch mode is to make a number of essentially identical model runs that really differ only in the ROMS time at which each run starts and in the disposition of the model results file</w:t>
      </w:r>
      <w:r w:rsidR="00D626E3">
        <w:t>s (</w:t>
      </w:r>
      <w:r w:rsidR="001D465C">
        <w:t>results and connectivity results</w:t>
      </w:r>
      <w:r w:rsidR="00D626E3">
        <w:t>)</w:t>
      </w:r>
      <w:r>
        <w:t xml:space="preserve">. For the latter, you can choose to have the results </w:t>
      </w:r>
      <w:r w:rsidR="00D626E3">
        <w:t xml:space="preserve">and connectivity results </w:t>
      </w:r>
      <w:r w:rsidR="005306A3">
        <w:t>for</w:t>
      </w:r>
      <w:r>
        <w:t xml:space="preserve"> each model run</w:t>
      </w:r>
      <w:r w:rsidR="00D626E3">
        <w:t xml:space="preserve"> saved to </w:t>
      </w:r>
      <w:r>
        <w:t>different file name</w:t>
      </w:r>
      <w:r w:rsidR="00D626E3">
        <w:t>s in the same directory</w:t>
      </w:r>
      <w:r w:rsidR="005306A3">
        <w:t xml:space="preserve"> or to the same file name</w:t>
      </w:r>
      <w:r w:rsidR="00D626E3">
        <w:t>s but in different sub-directories.</w:t>
      </w:r>
    </w:p>
    <w:p w:rsidR="002202B4" w:rsidRDefault="002202B4" w:rsidP="00D626E3"/>
    <w:p w:rsidR="00983CDD" w:rsidRDefault="00983CDD" w:rsidP="00D626E3">
      <w:pPr>
        <w:pStyle w:val="ListParagraph"/>
        <w:numPr>
          <w:ilvl w:val="0"/>
          <w:numId w:val="2"/>
        </w:numPr>
      </w:pPr>
      <w:r>
        <w:t>Create a Model Controller (xml) file that will specify (most of) the characteristics of every model run (e.g. duration, integration time step, results time step, etc.).</w:t>
      </w:r>
    </w:p>
    <w:p w:rsidR="00983CDD" w:rsidRDefault="00983CDD" w:rsidP="00983CDD">
      <w:pPr>
        <w:pStyle w:val="ListParagraph"/>
      </w:pPr>
    </w:p>
    <w:p w:rsidR="00D626E3" w:rsidRDefault="00D626E3" w:rsidP="00D626E3">
      <w:pPr>
        <w:pStyle w:val="ListParagraph"/>
        <w:numPr>
          <w:ilvl w:val="0"/>
          <w:numId w:val="2"/>
        </w:numPr>
      </w:pPr>
      <w:r>
        <w:t>Create a batch-mode csv file with the following column</w:t>
      </w:r>
      <w:r w:rsidR="00983CDD">
        <w:t xml:space="preserve"> name</w:t>
      </w:r>
      <w:r>
        <w:t>s</w:t>
      </w:r>
      <w:r w:rsidR="00983CDD">
        <w:t xml:space="preserve"> (no quotes)</w:t>
      </w:r>
      <w:r>
        <w:t>:</w:t>
      </w:r>
    </w:p>
    <w:p w:rsidR="002202B4" w:rsidRDefault="00983CDD" w:rsidP="00D626E3">
      <w:pPr>
        <w:pStyle w:val="ListParagraph"/>
        <w:numPr>
          <w:ilvl w:val="1"/>
          <w:numId w:val="2"/>
        </w:numPr>
      </w:pPr>
      <w:r>
        <w:t>“</w:t>
      </w:r>
      <w:r w:rsidR="002202B4">
        <w:t>subDir”</w:t>
      </w:r>
    </w:p>
    <w:p w:rsidR="002202B4" w:rsidRDefault="002202B4" w:rsidP="00D626E3">
      <w:pPr>
        <w:pStyle w:val="ListParagraph"/>
        <w:numPr>
          <w:ilvl w:val="1"/>
          <w:numId w:val="2"/>
        </w:numPr>
      </w:pPr>
      <w:r>
        <w:t>“startTime”</w:t>
      </w:r>
    </w:p>
    <w:p w:rsidR="002202B4" w:rsidRDefault="002202B4" w:rsidP="00D626E3">
      <w:pPr>
        <w:pStyle w:val="ListParagraph"/>
        <w:numPr>
          <w:ilvl w:val="1"/>
          <w:numId w:val="2"/>
        </w:numPr>
      </w:pPr>
      <w:r>
        <w:t>“file_ROMSDataset”</w:t>
      </w:r>
    </w:p>
    <w:p w:rsidR="002202B4" w:rsidRDefault="002202B4" w:rsidP="00D626E3">
      <w:pPr>
        <w:pStyle w:val="ListParagraph"/>
        <w:numPr>
          <w:ilvl w:val="1"/>
          <w:numId w:val="2"/>
        </w:numPr>
      </w:pPr>
      <w:r>
        <w:t>“file_Results” (optional)</w:t>
      </w:r>
    </w:p>
    <w:p w:rsidR="00983CDD" w:rsidRDefault="00D626E3" w:rsidP="00983CDD">
      <w:pPr>
        <w:pStyle w:val="ListParagraph"/>
        <w:numPr>
          <w:ilvl w:val="1"/>
          <w:numId w:val="2"/>
        </w:numPr>
      </w:pPr>
      <w:r>
        <w:t>“file_ConnResults” (optional)</w:t>
      </w:r>
    </w:p>
    <w:p w:rsidR="001D465C" w:rsidRDefault="00983CDD" w:rsidP="00983CDD">
      <w:pPr>
        <w:pStyle w:val="ListParagraph"/>
        <w:numPr>
          <w:ilvl w:val="0"/>
          <w:numId w:val="2"/>
        </w:numPr>
      </w:pPr>
      <w:r>
        <w:t>For each model run you want to make in batch mode, add a row to the csv file and specify the starting ROMS time (as ocean_time, i.e. seconds after Jan. 1, 1900) in the startTime column</w:t>
      </w:r>
      <w:r w:rsidR="001D465C">
        <w:t xml:space="preserve"> and the initial ROMS dataset (w/ full path) in the file_ROMSDataset column. </w:t>
      </w:r>
    </w:p>
    <w:p w:rsidR="00D626E3" w:rsidRDefault="001D465C" w:rsidP="001D465C">
      <w:pPr>
        <w:pStyle w:val="ListParagraph"/>
        <w:numPr>
          <w:ilvl w:val="1"/>
          <w:numId w:val="2"/>
        </w:numPr>
      </w:pPr>
      <w:r>
        <w:t>If you wish results stored in separate sub-directories, specify a name for the sub-directory relative to the working directory. The results and connectivity results files will be saved to the sub-directory with base names as specified in the Model Controller file.</w:t>
      </w:r>
    </w:p>
    <w:p w:rsidR="001D465C" w:rsidRDefault="001D465C" w:rsidP="001D465C">
      <w:pPr>
        <w:pStyle w:val="ListParagraph"/>
        <w:numPr>
          <w:ilvl w:val="1"/>
          <w:numId w:val="2"/>
        </w:numPr>
      </w:pPr>
      <w:r>
        <w:t>If you don’t want to save the files in the fashion described above, specify unique file names (with full pathnames or sub-paths from the working directory) in the file_Results and file_ConnResults. [Note: if you don’t specify unique path names, the non-unique files will be over-wri</w:t>
      </w:r>
      <w:r w:rsidR="00515D32">
        <w:t>tten at some point. This may be appropriate if, for example, you were only interested in the connectivity results files and not the full results files.]</w:t>
      </w:r>
      <w:bookmarkStart w:id="0" w:name="_GoBack"/>
      <w:bookmarkEnd w:id="0"/>
    </w:p>
    <w:p w:rsidR="002202B4" w:rsidRDefault="002202B4"/>
    <w:sectPr w:rsidR="002202B4" w:rsidSect="009E2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4643D"/>
    <w:multiLevelType w:val="hybridMultilevel"/>
    <w:tmpl w:val="A9129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674A6"/>
    <w:multiLevelType w:val="hybridMultilevel"/>
    <w:tmpl w:val="97E25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B79"/>
    <w:rsid w:val="0007086D"/>
    <w:rsid w:val="001D465C"/>
    <w:rsid w:val="002202B4"/>
    <w:rsid w:val="00515D32"/>
    <w:rsid w:val="005306A3"/>
    <w:rsid w:val="00546C04"/>
    <w:rsid w:val="00691B79"/>
    <w:rsid w:val="006976B0"/>
    <w:rsid w:val="0090082E"/>
    <w:rsid w:val="00983CDD"/>
    <w:rsid w:val="009A2270"/>
    <w:rsid w:val="009B150A"/>
    <w:rsid w:val="009E2DD6"/>
    <w:rsid w:val="00A3383D"/>
    <w:rsid w:val="00BF2793"/>
    <w:rsid w:val="00D626E3"/>
    <w:rsid w:val="00DB2F77"/>
    <w:rsid w:val="00DD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6B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6B0"/>
    <w:pPr>
      <w:keepNext/>
      <w:spacing w:before="240" w:after="0" w:line="240" w:lineRule="auto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6B0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6B0"/>
    <w:pPr>
      <w:keepNext/>
      <w:spacing w:before="120" w:after="0" w:line="240" w:lineRule="auto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6B0"/>
    <w:pPr>
      <w:keepNext/>
      <w:keepLines/>
      <w:spacing w:before="120" w:after="0" w:line="240" w:lineRule="auto"/>
      <w:ind w:left="288" w:right="288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aliases w:val="Comment-Response Comment"/>
    <w:basedOn w:val="Normal"/>
    <w:next w:val="Normal"/>
    <w:link w:val="Heading5Char"/>
    <w:uiPriority w:val="9"/>
    <w:unhideWhenUsed/>
    <w:qFormat/>
    <w:rsid w:val="006976B0"/>
    <w:pPr>
      <w:keepNext/>
      <w:keepLines/>
      <w:spacing w:after="0" w:line="240" w:lineRule="auto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76B0"/>
    <w:pPr>
      <w:keepNext/>
      <w:keepLines/>
      <w:spacing w:before="120" w:after="0" w:line="240" w:lineRule="auto"/>
      <w:ind w:left="576" w:right="576"/>
      <w:outlineLvl w:val="5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C04"/>
    <w:pPr>
      <w:pBdr>
        <w:bottom w:val="single" w:sz="8" w:space="4" w:color="4F81BD" w:themeColor="accent1"/>
      </w:pBdr>
      <w:spacing w:after="100" w:afterAutospacing="1" w:line="240" w:lineRule="auto"/>
      <w:ind w:left="720" w:hanging="72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C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90082E"/>
    <w:pPr>
      <w:spacing w:line="240" w:lineRule="auto"/>
    </w:pPr>
    <w:rPr>
      <w:bCs/>
      <w:szCs w:val="18"/>
    </w:rPr>
  </w:style>
  <w:style w:type="paragraph" w:customStyle="1" w:styleId="SummaryTableFootnote">
    <w:name w:val="Summary Table Footnote"/>
    <w:basedOn w:val="Normal"/>
    <w:link w:val="SummaryTableFootnoteChar"/>
    <w:qFormat/>
    <w:rsid w:val="00DD7AE8"/>
    <w:pPr>
      <w:spacing w:after="240" w:line="240" w:lineRule="auto"/>
      <w:ind w:left="288" w:hanging="288"/>
      <w:contextualSpacing/>
    </w:pPr>
    <w:rPr>
      <w:sz w:val="18"/>
    </w:rPr>
  </w:style>
  <w:style w:type="character" w:customStyle="1" w:styleId="SummaryTableFootnoteChar">
    <w:name w:val="Summary Table Footnote Char"/>
    <w:basedOn w:val="DefaultParagraphFont"/>
    <w:link w:val="SummaryTableFootnote"/>
    <w:rsid w:val="00DD7AE8"/>
    <w:rPr>
      <w:rFonts w:ascii="Times New Roman" w:hAnsi="Times New Roman"/>
      <w:sz w:val="18"/>
    </w:rPr>
  </w:style>
  <w:style w:type="paragraph" w:customStyle="1" w:styleId="SummaryTableCaption">
    <w:name w:val="Summary Table Caption"/>
    <w:basedOn w:val="Normal"/>
    <w:link w:val="SummaryTableCaptionChar"/>
    <w:qFormat/>
    <w:rsid w:val="00BF2793"/>
    <w:pPr>
      <w:keepNext/>
      <w:spacing w:before="240" w:after="0" w:line="240" w:lineRule="auto"/>
    </w:pPr>
  </w:style>
  <w:style w:type="character" w:customStyle="1" w:styleId="SummaryTableCaptionChar">
    <w:name w:val="Summary Table Caption Char"/>
    <w:basedOn w:val="DefaultParagraphFont"/>
    <w:link w:val="SummaryTableCaption"/>
    <w:rsid w:val="00BF2793"/>
    <w:rPr>
      <w:rFonts w:ascii="Times New Roman" w:hAnsi="Times New Roman"/>
    </w:rPr>
  </w:style>
  <w:style w:type="paragraph" w:customStyle="1" w:styleId="TableCaption">
    <w:name w:val="Table Caption"/>
    <w:basedOn w:val="Normal"/>
    <w:link w:val="TableCaptionChar"/>
    <w:qFormat/>
    <w:rsid w:val="00BF2793"/>
    <w:pPr>
      <w:keepNext/>
      <w:spacing w:after="0" w:line="240" w:lineRule="auto"/>
    </w:pPr>
  </w:style>
  <w:style w:type="character" w:customStyle="1" w:styleId="TableCaptionChar">
    <w:name w:val="Table Caption Char"/>
    <w:basedOn w:val="DefaultParagraphFont"/>
    <w:link w:val="TableCaption"/>
    <w:rsid w:val="00BF2793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976B0"/>
    <w:rPr>
      <w:rFonts w:eastAsiaTheme="majorEastAsia" w:cstheme="majorBidi"/>
      <w:b/>
      <w:bCs/>
      <w:sz w:val="24"/>
      <w:szCs w:val="28"/>
    </w:rPr>
  </w:style>
  <w:style w:type="paragraph" w:styleId="NoSpacing">
    <w:name w:val="No Spacing"/>
    <w:basedOn w:val="Normal"/>
    <w:uiPriority w:val="1"/>
    <w:qFormat/>
    <w:rsid w:val="006976B0"/>
    <w:pPr>
      <w:spacing w:after="0" w:line="240" w:lineRule="auto"/>
    </w:pPr>
  </w:style>
  <w:style w:type="character" w:customStyle="1" w:styleId="Heading5Char">
    <w:name w:val="Heading 5 Char"/>
    <w:aliases w:val="Comment-Response Comment Char"/>
    <w:basedOn w:val="DefaultParagraphFont"/>
    <w:link w:val="Heading5"/>
    <w:uiPriority w:val="9"/>
    <w:rsid w:val="006976B0"/>
    <w:rPr>
      <w:rFonts w:ascii="Times New Roman" w:eastAsiaTheme="majorEastAsia" w:hAnsi="Times New Roman" w:cstheme="majorBidi"/>
    </w:rPr>
  </w:style>
  <w:style w:type="character" w:customStyle="1" w:styleId="Heading2Char">
    <w:name w:val="Heading 2 Char"/>
    <w:basedOn w:val="DefaultParagraphFont"/>
    <w:link w:val="Heading2"/>
    <w:uiPriority w:val="9"/>
    <w:rsid w:val="006976B0"/>
    <w:rPr>
      <w:rFonts w:eastAsiaTheme="majorEastAsia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76B0"/>
    <w:rPr>
      <w:rFonts w:ascii="Times New Roman" w:eastAsiaTheme="majorEastAsia" w:hAnsi="Times New Roman" w:cstheme="majorBidi"/>
      <w:bCs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6976B0"/>
    <w:rPr>
      <w:rFonts w:ascii="Times New Roman" w:eastAsiaTheme="majorEastAsia" w:hAnsi="Times New Roman" w:cstheme="majorBidi"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976B0"/>
    <w:rPr>
      <w:rFonts w:asciiTheme="majorHAnsi" w:eastAsiaTheme="majorEastAsia" w:hAnsiTheme="majorHAnsi" w:cstheme="majorBidi"/>
      <w:i/>
      <w:iCs/>
    </w:rPr>
  </w:style>
  <w:style w:type="paragraph" w:customStyle="1" w:styleId="ModelCode">
    <w:name w:val="ModelCode"/>
    <w:basedOn w:val="Normal"/>
    <w:link w:val="ModelCodeChar"/>
    <w:qFormat/>
    <w:rsid w:val="009A2270"/>
    <w:pPr>
      <w:spacing w:before="240" w:after="240" w:line="240" w:lineRule="auto"/>
      <w:ind w:left="720" w:hanging="720"/>
      <w:contextualSpacing/>
    </w:pPr>
    <w:rPr>
      <w:rFonts w:ascii="Courier New" w:hAnsi="Courier New"/>
      <w:sz w:val="18"/>
    </w:rPr>
  </w:style>
  <w:style w:type="character" w:customStyle="1" w:styleId="ModelCodeChar">
    <w:name w:val="ModelCode Char"/>
    <w:basedOn w:val="DefaultParagraphFont"/>
    <w:link w:val="ModelCode"/>
    <w:rsid w:val="009A2270"/>
    <w:rPr>
      <w:rFonts w:ascii="Courier New" w:hAnsi="Courier New"/>
      <w:sz w:val="18"/>
    </w:rPr>
  </w:style>
  <w:style w:type="paragraph" w:styleId="ListParagraph">
    <w:name w:val="List Paragraph"/>
    <w:basedOn w:val="Normal"/>
    <w:uiPriority w:val="34"/>
    <w:qFormat/>
    <w:rsid w:val="002202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6B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6B0"/>
    <w:pPr>
      <w:keepNext/>
      <w:spacing w:before="240" w:after="0" w:line="240" w:lineRule="auto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6B0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6B0"/>
    <w:pPr>
      <w:keepNext/>
      <w:spacing w:before="120" w:after="0" w:line="240" w:lineRule="auto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6B0"/>
    <w:pPr>
      <w:keepNext/>
      <w:keepLines/>
      <w:spacing w:before="120" w:after="0" w:line="240" w:lineRule="auto"/>
      <w:ind w:left="288" w:right="288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aliases w:val="Comment-Response Comment"/>
    <w:basedOn w:val="Normal"/>
    <w:next w:val="Normal"/>
    <w:link w:val="Heading5Char"/>
    <w:uiPriority w:val="9"/>
    <w:unhideWhenUsed/>
    <w:qFormat/>
    <w:rsid w:val="006976B0"/>
    <w:pPr>
      <w:keepNext/>
      <w:keepLines/>
      <w:spacing w:after="0" w:line="240" w:lineRule="auto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76B0"/>
    <w:pPr>
      <w:keepNext/>
      <w:keepLines/>
      <w:spacing w:before="120" w:after="0" w:line="240" w:lineRule="auto"/>
      <w:ind w:left="576" w:right="576"/>
      <w:outlineLvl w:val="5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C04"/>
    <w:pPr>
      <w:pBdr>
        <w:bottom w:val="single" w:sz="8" w:space="4" w:color="4F81BD" w:themeColor="accent1"/>
      </w:pBdr>
      <w:spacing w:after="100" w:afterAutospacing="1" w:line="240" w:lineRule="auto"/>
      <w:ind w:left="720" w:hanging="72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C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90082E"/>
    <w:pPr>
      <w:spacing w:line="240" w:lineRule="auto"/>
    </w:pPr>
    <w:rPr>
      <w:bCs/>
      <w:szCs w:val="18"/>
    </w:rPr>
  </w:style>
  <w:style w:type="paragraph" w:customStyle="1" w:styleId="SummaryTableFootnote">
    <w:name w:val="Summary Table Footnote"/>
    <w:basedOn w:val="Normal"/>
    <w:link w:val="SummaryTableFootnoteChar"/>
    <w:qFormat/>
    <w:rsid w:val="00DD7AE8"/>
    <w:pPr>
      <w:spacing w:after="240" w:line="240" w:lineRule="auto"/>
      <w:ind w:left="288" w:hanging="288"/>
      <w:contextualSpacing/>
    </w:pPr>
    <w:rPr>
      <w:sz w:val="18"/>
    </w:rPr>
  </w:style>
  <w:style w:type="character" w:customStyle="1" w:styleId="SummaryTableFootnoteChar">
    <w:name w:val="Summary Table Footnote Char"/>
    <w:basedOn w:val="DefaultParagraphFont"/>
    <w:link w:val="SummaryTableFootnote"/>
    <w:rsid w:val="00DD7AE8"/>
    <w:rPr>
      <w:rFonts w:ascii="Times New Roman" w:hAnsi="Times New Roman"/>
      <w:sz w:val="18"/>
    </w:rPr>
  </w:style>
  <w:style w:type="paragraph" w:customStyle="1" w:styleId="SummaryTableCaption">
    <w:name w:val="Summary Table Caption"/>
    <w:basedOn w:val="Normal"/>
    <w:link w:val="SummaryTableCaptionChar"/>
    <w:qFormat/>
    <w:rsid w:val="00BF2793"/>
    <w:pPr>
      <w:keepNext/>
      <w:spacing w:before="240" w:after="0" w:line="240" w:lineRule="auto"/>
    </w:pPr>
  </w:style>
  <w:style w:type="character" w:customStyle="1" w:styleId="SummaryTableCaptionChar">
    <w:name w:val="Summary Table Caption Char"/>
    <w:basedOn w:val="DefaultParagraphFont"/>
    <w:link w:val="SummaryTableCaption"/>
    <w:rsid w:val="00BF2793"/>
    <w:rPr>
      <w:rFonts w:ascii="Times New Roman" w:hAnsi="Times New Roman"/>
    </w:rPr>
  </w:style>
  <w:style w:type="paragraph" w:customStyle="1" w:styleId="TableCaption">
    <w:name w:val="Table Caption"/>
    <w:basedOn w:val="Normal"/>
    <w:link w:val="TableCaptionChar"/>
    <w:qFormat/>
    <w:rsid w:val="00BF2793"/>
    <w:pPr>
      <w:keepNext/>
      <w:spacing w:after="0" w:line="240" w:lineRule="auto"/>
    </w:pPr>
  </w:style>
  <w:style w:type="character" w:customStyle="1" w:styleId="TableCaptionChar">
    <w:name w:val="Table Caption Char"/>
    <w:basedOn w:val="DefaultParagraphFont"/>
    <w:link w:val="TableCaption"/>
    <w:rsid w:val="00BF2793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976B0"/>
    <w:rPr>
      <w:rFonts w:eastAsiaTheme="majorEastAsia" w:cstheme="majorBidi"/>
      <w:b/>
      <w:bCs/>
      <w:sz w:val="24"/>
      <w:szCs w:val="28"/>
    </w:rPr>
  </w:style>
  <w:style w:type="paragraph" w:styleId="NoSpacing">
    <w:name w:val="No Spacing"/>
    <w:basedOn w:val="Normal"/>
    <w:uiPriority w:val="1"/>
    <w:qFormat/>
    <w:rsid w:val="006976B0"/>
    <w:pPr>
      <w:spacing w:after="0" w:line="240" w:lineRule="auto"/>
    </w:pPr>
  </w:style>
  <w:style w:type="character" w:customStyle="1" w:styleId="Heading5Char">
    <w:name w:val="Heading 5 Char"/>
    <w:aliases w:val="Comment-Response Comment Char"/>
    <w:basedOn w:val="DefaultParagraphFont"/>
    <w:link w:val="Heading5"/>
    <w:uiPriority w:val="9"/>
    <w:rsid w:val="006976B0"/>
    <w:rPr>
      <w:rFonts w:ascii="Times New Roman" w:eastAsiaTheme="majorEastAsia" w:hAnsi="Times New Roman" w:cstheme="majorBidi"/>
    </w:rPr>
  </w:style>
  <w:style w:type="character" w:customStyle="1" w:styleId="Heading2Char">
    <w:name w:val="Heading 2 Char"/>
    <w:basedOn w:val="DefaultParagraphFont"/>
    <w:link w:val="Heading2"/>
    <w:uiPriority w:val="9"/>
    <w:rsid w:val="006976B0"/>
    <w:rPr>
      <w:rFonts w:eastAsiaTheme="majorEastAsia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76B0"/>
    <w:rPr>
      <w:rFonts w:ascii="Times New Roman" w:eastAsiaTheme="majorEastAsia" w:hAnsi="Times New Roman" w:cstheme="majorBidi"/>
      <w:bCs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6976B0"/>
    <w:rPr>
      <w:rFonts w:ascii="Times New Roman" w:eastAsiaTheme="majorEastAsia" w:hAnsi="Times New Roman" w:cstheme="majorBidi"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976B0"/>
    <w:rPr>
      <w:rFonts w:asciiTheme="majorHAnsi" w:eastAsiaTheme="majorEastAsia" w:hAnsiTheme="majorHAnsi" w:cstheme="majorBidi"/>
      <w:i/>
      <w:iCs/>
    </w:rPr>
  </w:style>
  <w:style w:type="paragraph" w:customStyle="1" w:styleId="ModelCode">
    <w:name w:val="ModelCode"/>
    <w:basedOn w:val="Normal"/>
    <w:link w:val="ModelCodeChar"/>
    <w:qFormat/>
    <w:rsid w:val="009A2270"/>
    <w:pPr>
      <w:spacing w:before="240" w:after="240" w:line="240" w:lineRule="auto"/>
      <w:ind w:left="720" w:hanging="720"/>
      <w:contextualSpacing/>
    </w:pPr>
    <w:rPr>
      <w:rFonts w:ascii="Courier New" w:hAnsi="Courier New"/>
      <w:sz w:val="18"/>
    </w:rPr>
  </w:style>
  <w:style w:type="character" w:customStyle="1" w:styleId="ModelCodeChar">
    <w:name w:val="ModelCode Char"/>
    <w:basedOn w:val="DefaultParagraphFont"/>
    <w:link w:val="ModelCode"/>
    <w:rsid w:val="009A2270"/>
    <w:rPr>
      <w:rFonts w:ascii="Courier New" w:hAnsi="Courier New"/>
      <w:sz w:val="18"/>
    </w:rPr>
  </w:style>
  <w:style w:type="paragraph" w:styleId="ListParagraph">
    <w:name w:val="List Paragraph"/>
    <w:basedOn w:val="Normal"/>
    <w:uiPriority w:val="34"/>
    <w:qFormat/>
    <w:rsid w:val="00220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3017CAFC.dotm</Template>
  <TotalTime>46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Fisheries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Stockhausen</dc:creator>
  <cp:keywords/>
  <dc:description/>
  <cp:lastModifiedBy>William Stockhausen</cp:lastModifiedBy>
  <cp:revision>5</cp:revision>
  <dcterms:created xsi:type="dcterms:W3CDTF">2013-09-25T18:34:00Z</dcterms:created>
  <dcterms:modified xsi:type="dcterms:W3CDTF">2013-09-25T19:36:00Z</dcterms:modified>
</cp:coreProperties>
</file>